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CF0" w:rsidRDefault="00607CF0" w:rsidP="003F18C4">
      <w:pPr>
        <w:rPr>
          <w:rFonts w:cstheme="minorHAnsi"/>
          <w:sz w:val="24"/>
        </w:rPr>
      </w:pPr>
      <w:bookmarkStart w:id="0" w:name="_GoBack"/>
      <w:bookmarkEnd w:id="0"/>
      <w:r>
        <w:rPr>
          <w:rFonts w:cstheme="minorHAnsi"/>
          <w:sz w:val="24"/>
        </w:rPr>
        <w:t>Grafik für den Druck (Abstände checken ggf. Anpassen)</w:t>
      </w:r>
    </w:p>
    <w:p w:rsidR="00607CF0" w:rsidRDefault="00607CF0" w:rsidP="003F18C4">
      <w:pPr>
        <w:rPr>
          <w:rFonts w:cstheme="minorHAnsi"/>
          <w:sz w:val="24"/>
        </w:rPr>
      </w:pPr>
    </w:p>
    <w:p w:rsidR="005F619A" w:rsidRDefault="00607CF0" w:rsidP="003F18C4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897292</wp:posOffset>
                </wp:positionH>
                <wp:positionV relativeFrom="paragraph">
                  <wp:posOffset>238933</wp:posOffset>
                </wp:positionV>
                <wp:extent cx="3600000" cy="3600000"/>
                <wp:effectExtent l="0" t="0" r="19685" b="19685"/>
                <wp:wrapNone/>
                <wp:docPr id="1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0" cy="3600000"/>
                          <a:chOff x="0" y="0"/>
                          <a:chExt cx="3600000" cy="3600000"/>
                        </a:xfrm>
                      </wpg:grpSpPr>
                      <wpg:grpSp>
                        <wpg:cNvPr id="21" name="Gruppieren 21"/>
                        <wpg:cNvGrpSpPr/>
                        <wpg:grpSpPr>
                          <a:xfrm>
                            <a:off x="544411" y="539126"/>
                            <a:ext cx="2520028" cy="2520000"/>
                            <a:chOff x="539722" y="546100"/>
                            <a:chExt cx="2520028" cy="25200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3" name="Rechteck 43"/>
                          <wps:cNvSpPr/>
                          <wps:spPr>
                            <a:xfrm>
                              <a:off x="539750" y="546100"/>
                              <a:ext cx="2520000" cy="2520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9722" y="1860537"/>
                              <a:ext cx="2519680" cy="311134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F619A" w:rsidRPr="003C259A" w:rsidRDefault="005F619A" w:rsidP="005F619A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3C259A">
                                  <w:rPr>
                                    <w:b/>
                                    <w:sz w:val="24"/>
                                  </w:rPr>
                                  <w:t>Alarm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6" name="Gruppieren 46"/>
                          <wpg:cNvGrpSpPr/>
                          <wpg:grpSpPr>
                            <a:xfrm>
                              <a:off x="914400" y="908050"/>
                              <a:ext cx="2145030" cy="2117090"/>
                              <a:chOff x="0" y="0"/>
                              <a:chExt cx="2183130" cy="2117090"/>
                            </a:xfrm>
                            <a:grpFill/>
                          </wpg:grpSpPr>
                          <wps:wsp>
                            <wps:cNvPr id="47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879600"/>
                                <a:ext cx="2183130" cy="23749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F619A" w:rsidRDefault="005F619A" w:rsidP="005F619A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8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676482"/>
                                <a:ext cx="2183130" cy="23749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F619A" w:rsidRDefault="005F619A" w:rsidP="005F619A">
                                  <w:pPr>
                                    <w:spacing w:after="0" w:line="240" w:lineRule="auto"/>
                                  </w:pPr>
                                  <w:r>
                                    <w:t>Wassermelder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441532"/>
                                <a:ext cx="2183130" cy="23749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F619A" w:rsidRDefault="005F619A" w:rsidP="005F619A">
                                  <w:pPr>
                                    <w:spacing w:after="0" w:line="240" w:lineRule="auto"/>
                                  </w:pPr>
                                  <w:proofErr w:type="gramStart"/>
                                  <w:r>
                                    <w:t>Garten  AUS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0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06582"/>
                                <a:ext cx="2183130" cy="23749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F619A" w:rsidRPr="008E05D9" w:rsidRDefault="005F619A" w:rsidP="005F619A">
                                  <w:pPr>
                                    <w:spacing w:after="0" w:line="240" w:lineRule="auto"/>
                                  </w:pPr>
                                  <w:r>
                                    <w:t>Rollläden UNTEN</w:t>
                                  </w:r>
                                </w:p>
                                <w:p w:rsidR="005F619A" w:rsidRDefault="005F619A" w:rsidP="005F619A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1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704850"/>
                                <a:ext cx="2183130" cy="23749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F619A" w:rsidRDefault="005F619A" w:rsidP="005F619A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2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69900"/>
                                <a:ext cx="2183130" cy="27305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F619A" w:rsidRDefault="005F619A" w:rsidP="005F619A">
                                  <w:pPr>
                                    <w:spacing w:after="0" w:line="240" w:lineRule="auto"/>
                                  </w:pPr>
                                  <w:r>
                                    <w:t>Keller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34950"/>
                                <a:ext cx="2183130" cy="27305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F619A" w:rsidRDefault="005F619A" w:rsidP="005F619A">
                                  <w:pPr>
                                    <w:spacing w:after="0" w:line="240" w:lineRule="auto"/>
                                  </w:pPr>
                                  <w:r>
                                    <w:t>Erdgeschoss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4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8575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F619A" w:rsidRDefault="005F619A" w:rsidP="005F619A">
                                  <w:pPr>
                                    <w:spacing w:after="0" w:line="240" w:lineRule="auto"/>
                                  </w:pPr>
                                  <w:r>
                                    <w:t>Obergeschoss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9722" y="654014"/>
                              <a:ext cx="2519680" cy="29213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F619A" w:rsidRPr="003C259A" w:rsidRDefault="005F619A" w:rsidP="005F619A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3C259A">
                                  <w:rPr>
                                    <w:b/>
                                    <w:sz w:val="24"/>
                                  </w:rPr>
                                  <w:t>Fenster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6" name="Grafik 56" descr="C:\Users\tobia\Downloads\icons8-closed-window-64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228850" y="1041400"/>
                              <a:ext cx="575945" cy="57594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7" name="Grafik 57" descr="C:\Users\tobia\Downloads\icons8-home-alarm-64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228850" y="2159000"/>
                              <a:ext cx="575945" cy="57594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64" name="Rechteck 64"/>
                        <wps:cNvSpPr/>
                        <wps:spPr>
                          <a:xfrm>
                            <a:off x="0" y="0"/>
                            <a:ext cx="3600000" cy="3600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" o:spid="_x0000_s1026" style="position:absolute;margin-left:70.65pt;margin-top:18.8pt;width:283.45pt;height:283.45pt;z-index:251664384" coordsize="36000,36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">
                <v:group id="Gruppieren 21" o:spid="_x0000_s1027" style="position:absolute;left:5444;top:5391;width:25200;height:25200" coordorigin="5397,5461" coordsize="25200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hteck 43" o:spid="_x0000_s1028" style="position:absolute;left:5397;top:5461;width:25200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aUC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7G9y+pB8g5/8AAAD//wMAUEsBAi0AFAAGAAgAAAAhANvh9svuAAAAhQEAABMAAAAAAAAAAAAA&#10;AAAAAAAAAFtDb250ZW50X1R5cGVzXS54bWxQSwECLQAUAAYACAAAACEAWvQsW78AAAAVAQAACwAA&#10;AAAAAAAAAAAAAAAfAQAAX3JlbHMvLnJlbHNQSwECLQAUAAYACAAAACEA/7WlAsMAAADbAAAADwAA&#10;AAAAAAAAAAAAAAAHAgAAZHJzL2Rvd25yZXYueG1sUEsFBgAAAAADAAMAtwAAAPcCAAAAAA==&#10;" filled="f" stroked="f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9" type="#_x0000_t202" style="position:absolute;left:5397;top:18605;width:25197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<v:textbox>
                      <w:txbxContent>
                        <w:p w:rsidR="005F619A" w:rsidRPr="003C259A" w:rsidRDefault="005F619A" w:rsidP="005F619A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3C259A">
                            <w:rPr>
                              <w:b/>
                              <w:sz w:val="24"/>
                            </w:rPr>
                            <w:t>Alarm</w:t>
                          </w:r>
                        </w:p>
                      </w:txbxContent>
                    </v:textbox>
                  </v:shape>
                  <v:group id="Gruppieren 46" o:spid="_x0000_s1030" style="position:absolute;left:9144;top:9080;width:21450;height:21171" coordsize="21831,2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shape id="Textfeld 2" o:spid="_x0000_s1031" type="#_x0000_t202" style="position:absolute;top:18796;width:21831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  <v:textbox>
                        <w:txbxContent>
                          <w:p w:rsidR="005F619A" w:rsidRDefault="005F619A" w:rsidP="005F619A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shape>
                    <v:shape id="Textfeld 2" o:spid="_x0000_s1032" type="#_x0000_t202" style="position:absolute;top:16764;width:21831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  <v:textbox>
                        <w:txbxContent>
                          <w:p w:rsidR="005F619A" w:rsidRDefault="005F619A" w:rsidP="005F619A">
                            <w:pPr>
                              <w:spacing w:after="0" w:line="240" w:lineRule="auto"/>
                            </w:pPr>
                            <w:r>
                              <w:t>Wassermelder</w:t>
                            </w:r>
                          </w:p>
                        </w:txbxContent>
                      </v:textbox>
                    </v:shape>
                    <v:shape id="Textfeld 2" o:spid="_x0000_s1033" type="#_x0000_t202" style="position:absolute;top:14415;width:21831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  <v:textbox>
                        <w:txbxContent>
                          <w:p w:rsidR="005F619A" w:rsidRDefault="005F619A" w:rsidP="005F619A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Garten  AUS</w:t>
                            </w:r>
                            <w:proofErr w:type="gramEnd"/>
                          </w:p>
                        </w:txbxContent>
                      </v:textbox>
                    </v:shape>
                    <v:shape id="Textfeld 2" o:spid="_x0000_s1034" type="#_x0000_t202" style="position:absolute;top:12065;width:21831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  <v:textbox>
                        <w:txbxContent>
                          <w:p w:rsidR="005F619A" w:rsidRPr="008E05D9" w:rsidRDefault="005F619A" w:rsidP="005F619A">
                            <w:pPr>
                              <w:spacing w:after="0" w:line="240" w:lineRule="auto"/>
                            </w:pPr>
                            <w:r>
                              <w:t>Rollläden UNTEN</w:t>
                            </w:r>
                          </w:p>
                          <w:p w:rsidR="005F619A" w:rsidRDefault="005F619A" w:rsidP="005F619A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shape>
                    <v:shape id="Textfeld 2" o:spid="_x0000_s1035" type="#_x0000_t202" style="position:absolute;top:7048;width:21831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  <v:textbox>
                        <w:txbxContent>
                          <w:p w:rsidR="005F619A" w:rsidRDefault="005F619A" w:rsidP="005F619A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shape>
                    <v:shape id="Textfeld 2" o:spid="_x0000_s1036" type="#_x0000_t202" style="position:absolute;top:4699;width:21831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  <v:textbox>
                        <w:txbxContent>
                          <w:p w:rsidR="005F619A" w:rsidRDefault="005F619A" w:rsidP="005F619A">
                            <w:pPr>
                              <w:spacing w:after="0" w:line="240" w:lineRule="auto"/>
                            </w:pPr>
                            <w:r>
                              <w:t>Keller</w:t>
                            </w:r>
                          </w:p>
                        </w:txbxContent>
                      </v:textbox>
                    </v:shape>
                    <v:shape id="Textfeld 2" o:spid="_x0000_s1037" type="#_x0000_t202" style="position:absolute;top:2349;width:21831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  <v:textbox>
                        <w:txbxContent>
                          <w:p w:rsidR="005F619A" w:rsidRDefault="005F619A" w:rsidP="005F619A">
                            <w:pPr>
                              <w:spacing w:after="0" w:line="240" w:lineRule="auto"/>
                            </w:pPr>
                            <w:r>
                              <w:t>Erdgeschoss</w:t>
                            </w:r>
                          </w:p>
                        </w:txbxContent>
                      </v:textbox>
                    </v:shape>
                    <v:shape id="Textfeld 2" o:spid="_x0000_s1038" type="#_x0000_t202" style="position:absolute;width:2183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  <v:textbox>
                        <w:txbxContent>
                          <w:p w:rsidR="005F619A" w:rsidRDefault="005F619A" w:rsidP="005F619A">
                            <w:pPr>
                              <w:spacing w:after="0" w:line="240" w:lineRule="auto"/>
                            </w:pPr>
                            <w:r>
                              <w:t>Obergeschoss</w:t>
                            </w:r>
                          </w:p>
                        </w:txbxContent>
                      </v:textbox>
                    </v:shape>
                  </v:group>
                  <v:shape id="Textfeld 2" o:spid="_x0000_s1039" type="#_x0000_t202" style="position:absolute;left:5397;top:6540;width:25197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<v:textbox>
                      <w:txbxContent>
                        <w:p w:rsidR="005F619A" w:rsidRPr="003C259A" w:rsidRDefault="005F619A" w:rsidP="005F619A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3C259A">
                            <w:rPr>
                              <w:b/>
                              <w:sz w:val="24"/>
                            </w:rPr>
                            <w:t>Fenster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56" o:spid="_x0000_s1040" type="#_x0000_t75" style="position:absolute;left:22288;top:10414;width:5759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">
                    <v:imagedata r:id="rId10" o:title="icons8-closed-window-64"/>
                  </v:shape>
                  <v:shape id="Grafik 57" o:spid="_x0000_s1041" type="#_x0000_t75" style="position:absolute;left:22288;top:21590;width:5759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">
                    <v:imagedata r:id="rId11" o:title="icons8-home-alarm-64"/>
                  </v:shape>
                </v:group>
                <v:rect id="Rechteck 64" o:spid="_x0000_s1042" style="position:absolute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6Y9xgAAANs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XxDK5fwg+Q6T8AAAD//wMAUEsBAi0AFAAGAAgAAAAhANvh9svuAAAAhQEAABMAAAAAAAAA&#10;AAAAAAAAAAAAAFtDb250ZW50X1R5cGVzXS54bWxQSwECLQAUAAYACAAAACEAWvQsW78AAAAVAQAA&#10;CwAAAAAAAAAAAAAAAAAfAQAAX3JlbHMvLnJlbHNQSwECLQAUAAYACAAAACEAMvumPcYAAADbAAAA&#10;DwAAAAAAAAAAAAAAAAAHAgAAZHJzL2Rvd25yZXYueG1sUEsFBgAAAAADAAMAtwAAAPoCAAAAAA==&#10;" filled="f" strokecolor="#1f3763 [1604]" strokeweight="1pt"/>
              </v:group>
            </w:pict>
          </mc:Fallback>
        </mc:AlternateContent>
      </w:r>
    </w:p>
    <w:p w:rsidR="008B0F8C" w:rsidRDefault="008B0F8C" w:rsidP="003F18C4">
      <w:pPr>
        <w:rPr>
          <w:rFonts w:cstheme="minorHAnsi"/>
          <w:sz w:val="24"/>
        </w:rPr>
      </w:pPr>
    </w:p>
    <w:sectPr w:rsidR="008B0F8C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D0B" w:rsidRDefault="00184D0B" w:rsidP="003F18C4">
      <w:pPr>
        <w:spacing w:after="0" w:line="240" w:lineRule="auto"/>
      </w:pPr>
      <w:r>
        <w:separator/>
      </w:r>
    </w:p>
  </w:endnote>
  <w:endnote w:type="continuationSeparator" w:id="0">
    <w:p w:rsidR="00184D0B" w:rsidRDefault="00184D0B" w:rsidP="003F1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361114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F18C4" w:rsidRDefault="007B37A1" w:rsidP="003F18C4">
            <w:pPr>
              <w:pStyle w:val="Fuzeile"/>
            </w:pPr>
            <w:sdt>
              <w:sdtPr>
                <w:alias w:val="Titel"/>
                <w:tag w:val=""/>
                <w:id w:val="486904367"/>
                <w:placeholder>
                  <w:docPart w:val="0744B61EEA1144F0B65014037BB77406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AF0F10">
                  <w:t>Bilderrahmen Statusanzeige</w:t>
                </w:r>
              </w:sdtContent>
            </w:sdt>
            <w:r w:rsidR="003F18C4">
              <w:tab/>
            </w:r>
            <w:r w:rsidR="003F18C4">
              <w:tab/>
              <w:t xml:space="preserve">Seite </w:t>
            </w:r>
            <w:r w:rsidR="003F18C4">
              <w:rPr>
                <w:b/>
                <w:bCs/>
                <w:sz w:val="24"/>
                <w:szCs w:val="24"/>
              </w:rPr>
              <w:fldChar w:fldCharType="begin"/>
            </w:r>
            <w:r w:rsidR="003F18C4">
              <w:rPr>
                <w:b/>
                <w:bCs/>
              </w:rPr>
              <w:instrText>PAGE</w:instrText>
            </w:r>
            <w:r w:rsidR="003F18C4">
              <w:rPr>
                <w:b/>
                <w:bCs/>
                <w:sz w:val="24"/>
                <w:szCs w:val="24"/>
              </w:rPr>
              <w:fldChar w:fldCharType="separate"/>
            </w:r>
            <w:r w:rsidR="003F18C4">
              <w:rPr>
                <w:b/>
                <w:bCs/>
              </w:rPr>
              <w:t>2</w:t>
            </w:r>
            <w:r w:rsidR="003F18C4">
              <w:rPr>
                <w:b/>
                <w:bCs/>
                <w:sz w:val="24"/>
                <w:szCs w:val="24"/>
              </w:rPr>
              <w:fldChar w:fldCharType="end"/>
            </w:r>
            <w:r w:rsidR="003F18C4">
              <w:t xml:space="preserve"> von </w:t>
            </w:r>
            <w:r w:rsidR="003F18C4">
              <w:rPr>
                <w:b/>
                <w:bCs/>
                <w:sz w:val="24"/>
                <w:szCs w:val="24"/>
              </w:rPr>
              <w:fldChar w:fldCharType="begin"/>
            </w:r>
            <w:r w:rsidR="003F18C4">
              <w:rPr>
                <w:b/>
                <w:bCs/>
              </w:rPr>
              <w:instrText>NUMPAGES</w:instrText>
            </w:r>
            <w:r w:rsidR="003F18C4">
              <w:rPr>
                <w:b/>
                <w:bCs/>
                <w:sz w:val="24"/>
                <w:szCs w:val="24"/>
              </w:rPr>
              <w:fldChar w:fldCharType="separate"/>
            </w:r>
            <w:r w:rsidR="003F18C4">
              <w:rPr>
                <w:b/>
                <w:bCs/>
              </w:rPr>
              <w:t>2</w:t>
            </w:r>
            <w:r w:rsidR="003F18C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F18C4" w:rsidRDefault="003F18C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D0B" w:rsidRDefault="00184D0B" w:rsidP="003F18C4">
      <w:pPr>
        <w:spacing w:after="0" w:line="240" w:lineRule="auto"/>
      </w:pPr>
      <w:r>
        <w:separator/>
      </w:r>
    </w:p>
  </w:footnote>
  <w:footnote w:type="continuationSeparator" w:id="0">
    <w:p w:rsidR="00184D0B" w:rsidRDefault="00184D0B" w:rsidP="003F1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8C4" w:rsidRDefault="003F18C4">
    <w:pPr>
      <w:pStyle w:val="Kopfzeile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7B37A1">
      <w:rPr>
        <w:noProof/>
      </w:rPr>
      <w:t>09.03.2019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C58FB"/>
    <w:multiLevelType w:val="hybridMultilevel"/>
    <w:tmpl w:val="971457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C1662"/>
    <w:multiLevelType w:val="hybridMultilevel"/>
    <w:tmpl w:val="A72013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attachedTemplate r:id="rId1"/>
  <w:defaultTabStop w:val="708"/>
  <w:hyphenationZone w:val="425"/>
  <w:drawingGridHorizontalSpacing w:val="284"/>
  <w:drawingGridVerticalSpacing w:val="284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0B"/>
    <w:rsid w:val="00184D0B"/>
    <w:rsid w:val="002B1929"/>
    <w:rsid w:val="003F18C4"/>
    <w:rsid w:val="005D5F07"/>
    <w:rsid w:val="005F619A"/>
    <w:rsid w:val="00607CF0"/>
    <w:rsid w:val="0066506A"/>
    <w:rsid w:val="00694DC4"/>
    <w:rsid w:val="007101F7"/>
    <w:rsid w:val="007B37A1"/>
    <w:rsid w:val="008807DD"/>
    <w:rsid w:val="008B0F8C"/>
    <w:rsid w:val="009744A1"/>
    <w:rsid w:val="0099248B"/>
    <w:rsid w:val="00A80B98"/>
    <w:rsid w:val="00AA29A4"/>
    <w:rsid w:val="00AE5081"/>
    <w:rsid w:val="00AF0F10"/>
    <w:rsid w:val="00B52574"/>
    <w:rsid w:val="00BD2CE2"/>
    <w:rsid w:val="00CA0A23"/>
    <w:rsid w:val="00D66352"/>
    <w:rsid w:val="00D961F1"/>
    <w:rsid w:val="00DA3A48"/>
    <w:rsid w:val="00ED4B94"/>
    <w:rsid w:val="00F04475"/>
    <w:rsid w:val="00FD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chartTrackingRefBased/>
  <w15:docId w15:val="{1B483B0D-C42C-4215-B53C-6518FA0A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F18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18C4"/>
  </w:style>
  <w:style w:type="paragraph" w:styleId="Fuzeile">
    <w:name w:val="footer"/>
    <w:basedOn w:val="Standard"/>
    <w:link w:val="FuzeileZchn"/>
    <w:uiPriority w:val="99"/>
    <w:unhideWhenUsed/>
    <w:rsid w:val="003F18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18C4"/>
  </w:style>
  <w:style w:type="character" w:styleId="Platzhaltertext">
    <w:name w:val="Placeholder Text"/>
    <w:basedOn w:val="Absatz-Standardschriftart"/>
    <w:uiPriority w:val="99"/>
    <w:semiHidden/>
    <w:rsid w:val="003F18C4"/>
    <w:rPr>
      <w:color w:val="808080"/>
    </w:rPr>
  </w:style>
  <w:style w:type="paragraph" w:styleId="Listenabsatz">
    <w:name w:val="List Paragraph"/>
    <w:basedOn w:val="Standard"/>
    <w:uiPriority w:val="34"/>
    <w:qFormat/>
    <w:rsid w:val="00184D0B"/>
    <w:pPr>
      <w:ind w:left="720"/>
      <w:contextualSpacing/>
    </w:pPr>
  </w:style>
  <w:style w:type="table" w:styleId="Tabellenraster">
    <w:name w:val="Table Grid"/>
    <w:basedOn w:val="NormaleTabelle"/>
    <w:uiPriority w:val="39"/>
    <w:rsid w:val="00184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bia\Documents\Benutzerdefinierte%20Office-Vorlagen\Word%20Vorlage%20T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44B61EEA1144F0B65014037BB774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CCBBF0-C414-4147-9642-55FF5E32E0AE}"/>
      </w:docPartPr>
      <w:docPartBody>
        <w:p w:rsidR="00304B32" w:rsidRDefault="00304B32">
          <w:pPr>
            <w:pStyle w:val="0744B61EEA1144F0B65014037BB77406"/>
          </w:pPr>
          <w:r w:rsidRPr="0057566B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32"/>
    <w:rsid w:val="0030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744B61EEA1144F0B65014037BB77406">
    <w:name w:val="0744B61EEA1144F0B65014037BB77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CA75A-1773-49AA-AE59-C0F66F262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Vorlage TD</Template>
  <TotalTime>0</TotalTime>
  <Pages>1</Pages>
  <Words>7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Bilderrahmen Statusanzeige</vt:lpstr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Bilderrahmen Statusanzeige</dc:title>
  <dc:subject/>
  <dc:creator>Tobias Dunker</dc:creator>
  <cp:keywords/>
  <dc:description/>
  <cp:lastModifiedBy>Tobias Dunker</cp:lastModifiedBy>
  <cp:revision>13</cp:revision>
  <cp:lastPrinted>2019-03-08T20:35:00Z</cp:lastPrinted>
  <dcterms:created xsi:type="dcterms:W3CDTF">2019-02-13T13:17:00Z</dcterms:created>
  <dcterms:modified xsi:type="dcterms:W3CDTF">2019-03-09T12:50:00Z</dcterms:modified>
</cp:coreProperties>
</file>